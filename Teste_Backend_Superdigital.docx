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9E0A7D">
      <w:pPr>
        <w:pStyle w:val="Ttulo2"/>
      </w:pPr>
      <w:r>
        <w:t>Teste para desenvolvedor .net</w:t>
      </w:r>
    </w:p>
    <w:p w:rsidR="00D4304F" w:rsidRPr="00961763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A63A5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git-hub e envie o endereço.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881947" w:rsidRDefault="009E0A7D" w:rsidP="00881947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A53BC9" w:rsidRDefault="00A53BC9" w:rsidP="00A53BC9">
      <w:pPr>
        <w:pStyle w:val="Ttulo2"/>
        <w:ind w:left="720"/>
        <w:rPr>
          <w:sz w:val="18"/>
          <w:szCs w:val="18"/>
        </w:rPr>
      </w:pPr>
    </w:p>
    <w:p w:rsidR="003268F7" w:rsidRPr="00387F77" w:rsidRDefault="003268F7" w:rsidP="003268F7">
      <w:pPr>
        <w:pStyle w:val="Ttulo2"/>
      </w:pPr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É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 </w:t>
      </w:r>
      <w:bookmarkStart w:id="0" w:name="_GoBack"/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uma 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arquitetura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 que foca no 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negócio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 e ver o 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negócio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 como ponto focal “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domínio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” e tem uma filosofia de ter uma linguagem </w:t>
      </w:r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a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mbígua, ou seja, desde o usuário final até o programador ter a mesma visão ou até mesmo o nome de um método deve ser compreendido para este usuário. Outro ponto importante que vejo é a separação 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dos contextos</w:t>
      </w:r>
      <w:r w:rsidRPr="002E69D1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, delimita</w:t>
      </w:r>
      <w:r w:rsidR="006D051B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, organizar</w:t>
      </w:r>
      <w:r w:rsidR="00CF43CB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, </w:t>
      </w:r>
      <w:r w:rsidR="006D051B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separar </w:t>
      </w:r>
      <w:r w:rsidR="00CF43CB"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as responsabilidades e defini o comportamento dos processos.</w:t>
      </w:r>
      <w:bookmarkEnd w:id="0"/>
    </w:p>
    <w:p w:rsidR="00961763" w:rsidRPr="00732048" w:rsidRDefault="00961763" w:rsidP="00961763">
      <w:pPr>
        <w:pStyle w:val="Ttulo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3268F7" w:rsidRDefault="003268F7" w:rsidP="00961763">
      <w:pPr>
        <w:pStyle w:val="Ttulo2"/>
        <w:rPr>
          <w:sz w:val="18"/>
          <w:szCs w:val="18"/>
        </w:rPr>
      </w:pPr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Ganho na produtividade, número de </w:t>
      </w:r>
      <w:proofErr w:type="spellStart"/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deploy</w:t>
      </w:r>
      <w:proofErr w:type="spellEnd"/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 maior e menos riscos por esta em pequenos processos, melhor e mais fácil para o time de QA testar e trabalhar e implementação de entrega continua.</w:t>
      </w:r>
    </w:p>
    <w:p w:rsidR="004575E5" w:rsidRPr="00732048" w:rsidRDefault="004575E5" w:rsidP="00961763">
      <w:pPr>
        <w:pStyle w:val="Ttulo2"/>
        <w:rPr>
          <w:sz w:val="18"/>
          <w:szCs w:val="18"/>
        </w:rPr>
      </w:pP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:rsidR="003268F7" w:rsidRPr="00732048" w:rsidRDefault="003268F7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</w:p>
    <w:p w:rsidR="000C6F18" w:rsidRDefault="003268F7" w:rsidP="000C6F18">
      <w:pPr>
        <w:pStyle w:val="Ttulo2"/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</w:pPr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Síncrona é quando o emissor precisa da resposta do receptor, um exemplo é quando precisamos fazer um login através de um sistema, o usuário sempre precisa está autenticado para poder continuar o processo.</w:t>
      </w:r>
    </w:p>
    <w:p w:rsidR="003268F7" w:rsidRDefault="003268F7" w:rsidP="000C6F18">
      <w:pPr>
        <w:pStyle w:val="Ttulo2"/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</w:pPr>
    </w:p>
    <w:p w:rsidR="003268F7" w:rsidRDefault="003268F7" w:rsidP="000C6F18">
      <w:pPr>
        <w:pStyle w:val="Ttulo2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Assíncrono não precisa o receptor dar a mensagem no mesmo momento, um exemplo é SMS, </w:t>
      </w:r>
      <w:proofErr w:type="spellStart"/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WhatsAPP</w:t>
      </w:r>
      <w:proofErr w:type="spellEnd"/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  <w:lang w:val="pt-BR" w:eastAsia="en-US"/>
        </w:rPr>
        <w:t>etc..</w:t>
      </w:r>
      <w:proofErr w:type="gramEnd"/>
    </w:p>
    <w:p w:rsidR="000C6F18" w:rsidRPr="009E0A7D" w:rsidRDefault="000C6F18" w:rsidP="000C6F18">
      <w:pPr>
        <w:pStyle w:val="Ttulo2"/>
        <w:rPr>
          <w:sz w:val="24"/>
          <w:szCs w:val="24"/>
        </w:rPr>
      </w:pPr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:rsidR="007375CC" w:rsidRDefault="007375CC" w:rsidP="007375CC">
      <w:pPr>
        <w:pStyle w:val="Ttulo2"/>
        <w:ind w:left="1440"/>
        <w:rPr>
          <w:sz w:val="18"/>
          <w:szCs w:val="18"/>
        </w:rPr>
      </w:pPr>
    </w:p>
    <w:p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655AED" w:rsidRDefault="00732048" w:rsidP="00655AED">
      <w:pPr>
        <w:pStyle w:val="Ttulo2"/>
        <w:ind w:left="720"/>
        <w:rPr>
          <w:sz w:val="20"/>
          <w:szCs w:val="20"/>
        </w:rPr>
      </w:pPr>
    </w:p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</w:p>
    <w:sectPr w:rsidR="009E0A7D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75C" w:rsidRDefault="0028375C">
      <w:pPr>
        <w:spacing w:before="0" w:after="0" w:line="240" w:lineRule="auto"/>
      </w:pPr>
      <w:r>
        <w:separator/>
      </w:r>
    </w:p>
    <w:p w:rsidR="0028375C" w:rsidRDefault="0028375C"/>
  </w:endnote>
  <w:endnote w:type="continuationSeparator" w:id="0">
    <w:p w:rsidR="0028375C" w:rsidRDefault="0028375C">
      <w:pPr>
        <w:spacing w:before="0" w:after="0" w:line="240" w:lineRule="auto"/>
      </w:pPr>
      <w:r>
        <w:continuationSeparator/>
      </w:r>
    </w:p>
    <w:p w:rsidR="0028375C" w:rsidRDefault="002837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A63A58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9E0A7D" w:rsidRDefault="009E0A7D">
    <w:pPr>
      <w:pStyle w:val="Rodap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75C" w:rsidRDefault="0028375C">
      <w:pPr>
        <w:spacing w:before="0" w:after="0" w:line="240" w:lineRule="auto"/>
      </w:pPr>
      <w:r>
        <w:separator/>
      </w:r>
    </w:p>
    <w:p w:rsidR="0028375C" w:rsidRDefault="0028375C"/>
  </w:footnote>
  <w:footnote w:type="continuationSeparator" w:id="0">
    <w:p w:rsidR="0028375C" w:rsidRDefault="0028375C">
      <w:pPr>
        <w:spacing w:before="0" w:after="0" w:line="240" w:lineRule="auto"/>
      </w:pPr>
      <w:r>
        <w:continuationSeparator/>
      </w:r>
    </w:p>
    <w:p w:rsidR="0028375C" w:rsidRDefault="002837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7D"/>
    <w:rsid w:val="0000795A"/>
    <w:rsid w:val="000C6F18"/>
    <w:rsid w:val="000D38B4"/>
    <w:rsid w:val="00130994"/>
    <w:rsid w:val="001D4066"/>
    <w:rsid w:val="00227DF5"/>
    <w:rsid w:val="00262FD2"/>
    <w:rsid w:val="0028375C"/>
    <w:rsid w:val="0029176B"/>
    <w:rsid w:val="002D22E0"/>
    <w:rsid w:val="003008EC"/>
    <w:rsid w:val="003112E5"/>
    <w:rsid w:val="003268F7"/>
    <w:rsid w:val="0036224A"/>
    <w:rsid w:val="00370067"/>
    <w:rsid w:val="003D51D4"/>
    <w:rsid w:val="00407A57"/>
    <w:rsid w:val="00437CEA"/>
    <w:rsid w:val="004575E5"/>
    <w:rsid w:val="0046492B"/>
    <w:rsid w:val="004729EE"/>
    <w:rsid w:val="00477F41"/>
    <w:rsid w:val="00554430"/>
    <w:rsid w:val="00611453"/>
    <w:rsid w:val="00627A97"/>
    <w:rsid w:val="00655AED"/>
    <w:rsid w:val="006D051B"/>
    <w:rsid w:val="00731A8B"/>
    <w:rsid w:val="00732048"/>
    <w:rsid w:val="007375CC"/>
    <w:rsid w:val="0075279C"/>
    <w:rsid w:val="007D39BE"/>
    <w:rsid w:val="008153F5"/>
    <w:rsid w:val="008327FC"/>
    <w:rsid w:val="00846035"/>
    <w:rsid w:val="00881947"/>
    <w:rsid w:val="008A10DE"/>
    <w:rsid w:val="00915386"/>
    <w:rsid w:val="00961763"/>
    <w:rsid w:val="009E0A7D"/>
    <w:rsid w:val="009F5E2B"/>
    <w:rsid w:val="00A1139F"/>
    <w:rsid w:val="00A13611"/>
    <w:rsid w:val="00A53BC9"/>
    <w:rsid w:val="00A63A58"/>
    <w:rsid w:val="00B168A0"/>
    <w:rsid w:val="00B71C13"/>
    <w:rsid w:val="00C52FC2"/>
    <w:rsid w:val="00C53E0F"/>
    <w:rsid w:val="00C74205"/>
    <w:rsid w:val="00CE53B5"/>
    <w:rsid w:val="00CF43CB"/>
    <w:rsid w:val="00D4101A"/>
    <w:rsid w:val="00D4304F"/>
    <w:rsid w:val="00D651B9"/>
    <w:rsid w:val="00E53907"/>
    <w:rsid w:val="00E55CEC"/>
    <w:rsid w:val="00E75ACE"/>
    <w:rsid w:val="00E926BE"/>
    <w:rsid w:val="00EC0F68"/>
    <w:rsid w:val="00EC20C6"/>
    <w:rsid w:val="00EC5313"/>
    <w:rsid w:val="00EC6B32"/>
    <w:rsid w:val="00EE2BC6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EE0D8B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220B5-437B-41C0-BB99-EF80798C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</Template>
  <TotalTime>6</TotalTime>
  <Pages>3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Jose De Anchieta De Sousa Junior</cp:lastModifiedBy>
  <cp:revision>3</cp:revision>
  <dcterms:created xsi:type="dcterms:W3CDTF">2019-07-17T22:42:00Z</dcterms:created>
  <dcterms:modified xsi:type="dcterms:W3CDTF">2019-07-17T22:48:00Z</dcterms:modified>
</cp:coreProperties>
</file>